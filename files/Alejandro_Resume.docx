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0313" w14:textId="3999CB4A" w:rsidR="00394A6D" w:rsidRDefault="00C50830">
      <w:pPr>
        <w:pStyle w:val="Title"/>
      </w:pPr>
      <w:sdt>
        <w:sdtPr>
          <w:alias w:val="Enter your name:"/>
          <w:tag w:val=""/>
          <w:id w:val="-328297061"/>
          <w:placeholder>
            <w:docPart w:val="F0B5EE232AAC43FBAE60EECB1BDC29B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8720AA">
            <w:t>Alejandro Munoz</w:t>
          </w:r>
        </w:sdtContent>
      </w:sdt>
    </w:p>
    <w:p w14:paraId="6A95B5A9" w14:textId="7A9CCF1B" w:rsidR="00394A6D" w:rsidRPr="00835C32" w:rsidRDefault="008720AA" w:rsidP="00835C32">
      <w:pPr>
        <w:ind w:right="-360"/>
        <w:rPr>
          <w:sz w:val="20"/>
          <w:szCs w:val="20"/>
        </w:rPr>
      </w:pPr>
      <w:r w:rsidRPr="00835C32">
        <w:rPr>
          <w:sz w:val="20"/>
          <w:szCs w:val="20"/>
        </w:rPr>
        <w:t>Davie</w:t>
      </w:r>
      <w:r w:rsidR="00CC75DB" w:rsidRPr="00835C32">
        <w:rPr>
          <w:sz w:val="20"/>
          <w:szCs w:val="20"/>
        </w:rPr>
        <w:t xml:space="preserve">, </w:t>
      </w:r>
      <w:r w:rsidRPr="00835C32">
        <w:rPr>
          <w:sz w:val="20"/>
          <w:szCs w:val="20"/>
        </w:rPr>
        <w:t>FL</w:t>
      </w:r>
      <w:r w:rsidR="007D00B3" w:rsidRPr="00835C32">
        <w:rPr>
          <w:sz w:val="20"/>
          <w:szCs w:val="20"/>
        </w:rPr>
        <w:t> | </w:t>
      </w:r>
      <w:r w:rsidRPr="00835C32">
        <w:rPr>
          <w:sz w:val="20"/>
          <w:szCs w:val="20"/>
        </w:rPr>
        <w:t>954-213-7276</w:t>
      </w:r>
      <w:r w:rsidR="007D00B3" w:rsidRPr="00835C32">
        <w:rPr>
          <w:sz w:val="20"/>
          <w:szCs w:val="20"/>
        </w:rPr>
        <w:t> | </w:t>
      </w:r>
      <w:hyperlink r:id="rId10" w:history="1">
        <w:r w:rsidR="00884379" w:rsidRPr="00835C32">
          <w:rPr>
            <w:rStyle w:val="Hyperlink"/>
            <w:sz w:val="20"/>
            <w:szCs w:val="20"/>
          </w:rPr>
          <w:t>alejandro@munoza.com</w:t>
        </w:r>
      </w:hyperlink>
      <w:r w:rsidR="00884379" w:rsidRPr="00835C32">
        <w:rPr>
          <w:sz w:val="20"/>
          <w:szCs w:val="20"/>
        </w:rPr>
        <w:t xml:space="preserve"> </w:t>
      </w:r>
      <w:r w:rsidR="00E612BA" w:rsidRPr="00835C32">
        <w:rPr>
          <w:sz w:val="20"/>
          <w:szCs w:val="20"/>
        </w:rPr>
        <w:t>| </w:t>
      </w:r>
      <w:hyperlink r:id="rId11" w:history="1">
        <w:r w:rsidR="00835C32" w:rsidRPr="00835C32">
          <w:rPr>
            <w:rStyle w:val="Hyperlink"/>
            <w:sz w:val="20"/>
            <w:szCs w:val="20"/>
          </w:rPr>
          <w:t>munoza.com</w:t>
        </w:r>
      </w:hyperlink>
      <w:r w:rsidR="00E612BA" w:rsidRPr="00835C32">
        <w:rPr>
          <w:sz w:val="20"/>
          <w:szCs w:val="20"/>
        </w:rPr>
        <w:t xml:space="preserve"> | </w:t>
      </w:r>
      <w:hyperlink r:id="rId12" w:history="1">
        <w:r w:rsidR="00835C32" w:rsidRPr="00835C32">
          <w:rPr>
            <w:rStyle w:val="Hyperlink"/>
            <w:sz w:val="20"/>
            <w:szCs w:val="20"/>
          </w:rPr>
          <w:t>github.com/alejandro-mun</w:t>
        </w:r>
      </w:hyperlink>
      <w:r w:rsidR="00835C32" w:rsidRPr="00835C32">
        <w:rPr>
          <w:sz w:val="20"/>
          <w:szCs w:val="20"/>
        </w:rPr>
        <w:t xml:space="preserve"> </w:t>
      </w:r>
      <w:r w:rsidR="00E612BA" w:rsidRPr="00835C32">
        <w:rPr>
          <w:sz w:val="20"/>
          <w:szCs w:val="20"/>
        </w:rPr>
        <w:t>| </w:t>
      </w:r>
      <w:hyperlink r:id="rId13" w:history="1">
        <w:r w:rsidR="00835C32" w:rsidRPr="00835C32">
          <w:rPr>
            <w:rStyle w:val="Hyperlink"/>
            <w:sz w:val="20"/>
            <w:szCs w:val="20"/>
          </w:rPr>
          <w:t>linkedin.com/in/almun</w:t>
        </w:r>
      </w:hyperlink>
    </w:p>
    <w:p w14:paraId="0C66F25C" w14:textId="6F733C30" w:rsidR="00394A6D" w:rsidRPr="00121A06" w:rsidRDefault="00121A06">
      <w:pPr>
        <w:pStyle w:val="Heading1"/>
        <w:rPr>
          <w:u w:val="single"/>
        </w:rPr>
      </w:pPr>
      <w:r w:rsidRPr="00121A06">
        <w:rPr>
          <w:u w:val="single"/>
        </w:rPr>
        <w:t>Summary</w:t>
      </w:r>
    </w:p>
    <w:p w14:paraId="646C5E5B" w14:textId="375CC06B" w:rsidR="00394A6D" w:rsidRDefault="00DA1AD2" w:rsidP="00DD4208">
      <w:pPr>
        <w:pStyle w:val="ListBullet"/>
      </w:pPr>
      <w:r>
        <w:t>Recent graduate s</w:t>
      </w:r>
      <w:r w:rsidR="008720AA">
        <w:t xml:space="preserve">earching for a position as </w:t>
      </w:r>
      <w:r w:rsidR="00317869">
        <w:t>a</w:t>
      </w:r>
      <w:r w:rsidR="008720AA">
        <w:t xml:space="preserve"> </w:t>
      </w:r>
      <w:r w:rsidR="00317869">
        <w:t>Junior Front End Developer.</w:t>
      </w:r>
      <w:r w:rsidR="008720AA">
        <w:t xml:space="preserve"> </w:t>
      </w:r>
      <w:r>
        <w:t>G</w:t>
      </w:r>
      <w:r w:rsidR="00853203">
        <w:t>raduated in 2020 and have 2 years of experience programming and developing web sites and apps.</w:t>
      </w:r>
      <w:r w:rsidR="003101CA">
        <w:t xml:space="preserve"> </w:t>
      </w:r>
    </w:p>
    <w:sdt>
      <w:sdtPr>
        <w:alias w:val="Education:"/>
        <w:tag w:val="Education:"/>
        <w:id w:val="1513793667"/>
        <w:placeholder>
          <w:docPart w:val="BDC5404D20804829AFA14C75156A0D63"/>
        </w:placeholder>
        <w:temporary/>
        <w:showingPlcHdr/>
        <w15:appearance w15:val="hidden"/>
      </w:sdtPr>
      <w:sdtEndPr/>
      <w:sdtContent>
        <w:p w14:paraId="2C6CA5F9" w14:textId="77777777" w:rsidR="00394A6D" w:rsidRDefault="007D00B3" w:rsidP="0017482C">
          <w:pPr>
            <w:pStyle w:val="Heading1"/>
            <w:spacing w:before="240"/>
          </w:pPr>
          <w:r w:rsidRPr="007024B9">
            <w:rPr>
              <w:u w:val="single"/>
            </w:rPr>
            <w:t>Education</w:t>
          </w:r>
        </w:p>
      </w:sdtContent>
    </w:sdt>
    <w:p w14:paraId="5F27FDEC" w14:textId="561154BC" w:rsidR="00394A6D" w:rsidRDefault="008720AA">
      <w:pPr>
        <w:pStyle w:val="Heading2"/>
      </w:pPr>
      <w:r>
        <w:t>bachelor of applied science</w:t>
      </w:r>
      <w:r w:rsidR="007D00B3">
        <w:t> | </w:t>
      </w:r>
      <w:r>
        <w:t>2020</w:t>
      </w:r>
      <w:r w:rsidR="007D00B3">
        <w:t> | </w:t>
      </w:r>
      <w:r>
        <w:t>broward college</w:t>
      </w:r>
    </w:p>
    <w:p w14:paraId="265AF268" w14:textId="099608D7" w:rsidR="00394A6D" w:rsidRDefault="00C50830" w:rsidP="00E612BA">
      <w:pPr>
        <w:pStyle w:val="ListBullet"/>
        <w:numPr>
          <w:ilvl w:val="0"/>
          <w:numId w:val="18"/>
        </w:numPr>
      </w:pPr>
      <w:sdt>
        <w:sdtPr>
          <w:alias w:val="Major:"/>
          <w:tag w:val="Major:"/>
          <w:id w:val="673618560"/>
          <w:placeholder>
            <w:docPart w:val="C44FA9F306AF4419B6590B35CBEADDA0"/>
          </w:placeholder>
          <w:temporary/>
          <w:showingPlcHdr/>
          <w15:appearance w15:val="hidden"/>
        </w:sdtPr>
        <w:sdtEndPr/>
        <w:sdtContent>
          <w:r w:rsidR="00D33143">
            <w:t>Major</w:t>
          </w:r>
        </w:sdtContent>
      </w:sdt>
      <w:r w:rsidR="007D00B3">
        <w:t xml:space="preserve">: </w:t>
      </w:r>
      <w:r w:rsidR="008720AA">
        <w:t>Computer Science</w:t>
      </w:r>
      <w:r w:rsidR="00E612BA">
        <w:t>, Web Development</w:t>
      </w:r>
    </w:p>
    <w:sdt>
      <w:sdtPr>
        <w:alias w:val="Skills &amp; Abilities:"/>
        <w:tag w:val="Skills &amp; Abilities:"/>
        <w:id w:val="495469907"/>
        <w:placeholder>
          <w:docPart w:val="1D76B2E1C1374E07B378871685E5A966"/>
        </w:placeholder>
        <w:temporary/>
        <w:showingPlcHdr/>
        <w15:appearance w15:val="hidden"/>
      </w:sdtPr>
      <w:sdtEndPr/>
      <w:sdtContent>
        <w:p w14:paraId="5D050241" w14:textId="77777777" w:rsidR="00394A6D" w:rsidRDefault="007D00B3" w:rsidP="0017482C">
          <w:pPr>
            <w:pStyle w:val="Heading1"/>
            <w:spacing w:before="240"/>
          </w:pPr>
          <w:r w:rsidRPr="007024B9">
            <w:rPr>
              <w:u w:val="single"/>
            </w:rPr>
            <w:t>Skills &amp; Abilities</w:t>
          </w:r>
        </w:p>
      </w:sdtContent>
    </w:sdt>
    <w:p w14:paraId="24344ED5" w14:textId="669BD267" w:rsidR="00394A6D" w:rsidRPr="00051441" w:rsidRDefault="008720AA">
      <w:pPr>
        <w:pStyle w:val="Heading2"/>
        <w:rPr>
          <w:b w:val="0"/>
          <w:bCs/>
        </w:rPr>
      </w:pPr>
      <w:r w:rsidRPr="00051441">
        <w:rPr>
          <w:b w:val="0"/>
          <w:bCs/>
        </w:rPr>
        <w:t xml:space="preserve">front end </w:t>
      </w:r>
    </w:p>
    <w:p w14:paraId="37FC539C" w14:textId="77777777" w:rsidR="00E612BA" w:rsidRDefault="00E612BA">
      <w:pPr>
        <w:pStyle w:val="ListBullet"/>
        <w:sectPr w:rsidR="00E612BA" w:rsidSect="00851716">
          <w:footerReference w:type="default" r:id="rId14"/>
          <w:pgSz w:w="12240" w:h="15840"/>
          <w:pgMar w:top="1170" w:right="1080" w:bottom="1440" w:left="1080" w:header="576" w:footer="576" w:gutter="0"/>
          <w:pgNumType w:start="1"/>
          <w:cols w:space="720"/>
          <w:titlePg/>
          <w:docGrid w:linePitch="360"/>
        </w:sectPr>
      </w:pPr>
    </w:p>
    <w:p w14:paraId="05C10558" w14:textId="0A4A7606" w:rsidR="00394A6D" w:rsidRDefault="008720AA" w:rsidP="00851716">
      <w:pPr>
        <w:pStyle w:val="ListBullet"/>
        <w:spacing w:after="20"/>
      </w:pPr>
      <w:r>
        <w:t>HTML</w:t>
      </w:r>
    </w:p>
    <w:p w14:paraId="659E8690" w14:textId="08E0014A" w:rsidR="008720AA" w:rsidRDefault="008720AA" w:rsidP="00851716">
      <w:pPr>
        <w:pStyle w:val="ListBullet"/>
        <w:spacing w:after="20"/>
      </w:pPr>
      <w:r>
        <w:t>CSS</w:t>
      </w:r>
    </w:p>
    <w:p w14:paraId="149E1DEC" w14:textId="288AB93F" w:rsidR="008720AA" w:rsidRDefault="00E612BA" w:rsidP="00851716">
      <w:pPr>
        <w:pStyle w:val="ListBullet"/>
        <w:spacing w:after="20"/>
      </w:pPr>
      <w:r>
        <w:t>JavaScript</w:t>
      </w:r>
    </w:p>
    <w:p w14:paraId="6CF16965" w14:textId="6D973FDC" w:rsidR="00E612BA" w:rsidRDefault="00E612BA" w:rsidP="00851716">
      <w:pPr>
        <w:pStyle w:val="ListBullet"/>
        <w:spacing w:after="20"/>
      </w:pPr>
      <w:r>
        <w:t>jQuery</w:t>
      </w:r>
    </w:p>
    <w:p w14:paraId="5E79C34C" w14:textId="4569ABF1" w:rsidR="00E612BA" w:rsidRDefault="00E612BA" w:rsidP="00851716">
      <w:pPr>
        <w:pStyle w:val="ListBullet"/>
        <w:spacing w:after="20"/>
      </w:pPr>
      <w:r>
        <w:t>React</w:t>
      </w:r>
    </w:p>
    <w:p w14:paraId="01F611AC" w14:textId="6FDEA4FC" w:rsidR="00603B7C" w:rsidRDefault="00603B7C" w:rsidP="00851716">
      <w:pPr>
        <w:pStyle w:val="ListBullet"/>
        <w:spacing w:after="20"/>
      </w:pPr>
      <w:r>
        <w:t>SASS</w:t>
      </w:r>
    </w:p>
    <w:p w14:paraId="4B6C3C7A" w14:textId="3AD6C70D" w:rsidR="00603B7C" w:rsidRDefault="00603B7C" w:rsidP="00851716">
      <w:pPr>
        <w:pStyle w:val="ListBullet"/>
        <w:spacing w:after="20"/>
      </w:pPr>
      <w:r>
        <w:t>SCSS</w:t>
      </w:r>
    </w:p>
    <w:p w14:paraId="5C9F0E92" w14:textId="26B7E17F" w:rsidR="00603B7C" w:rsidRDefault="00603B7C" w:rsidP="00851716">
      <w:pPr>
        <w:pStyle w:val="ListBullet"/>
        <w:spacing w:after="20"/>
      </w:pPr>
      <w:r>
        <w:t>Bootstrap</w:t>
      </w:r>
    </w:p>
    <w:p w14:paraId="0B931D9C" w14:textId="77777777" w:rsidR="00603B7C" w:rsidRDefault="00603B7C" w:rsidP="00603B7C">
      <w:pPr>
        <w:pStyle w:val="ListBullet"/>
        <w:numPr>
          <w:ilvl w:val="0"/>
          <w:numId w:val="0"/>
        </w:numPr>
      </w:pPr>
    </w:p>
    <w:p w14:paraId="662067F4" w14:textId="77777777" w:rsidR="00E612BA" w:rsidRDefault="00E612BA">
      <w:pPr>
        <w:pStyle w:val="Heading2"/>
        <w:sectPr w:rsidR="00E612BA" w:rsidSect="00B967E7">
          <w:type w:val="continuous"/>
          <w:pgSz w:w="12240" w:h="15840"/>
          <w:pgMar w:top="1008" w:right="1008" w:bottom="1152" w:left="1008" w:header="576" w:footer="576" w:gutter="0"/>
          <w:pgNumType w:start="1"/>
          <w:cols w:num="3" w:space="720"/>
          <w:titlePg/>
          <w:docGrid w:linePitch="360"/>
        </w:sectPr>
      </w:pPr>
    </w:p>
    <w:p w14:paraId="3B0C16AF" w14:textId="313F5B3C" w:rsidR="00B967E7" w:rsidRPr="00051441" w:rsidRDefault="00603B7C" w:rsidP="00302BA5">
      <w:pPr>
        <w:pStyle w:val="Heading2"/>
        <w:rPr>
          <w:b w:val="0"/>
          <w:bCs/>
        </w:rPr>
        <w:sectPr w:rsidR="00B967E7" w:rsidRPr="00051441" w:rsidSect="00E612BA">
          <w:type w:val="continuous"/>
          <w:pgSz w:w="12240" w:h="15840"/>
          <w:pgMar w:top="1008" w:right="1008" w:bottom="1152" w:left="1008" w:header="576" w:footer="576" w:gutter="0"/>
          <w:pgNumType w:start="1"/>
          <w:cols w:space="720"/>
          <w:titlePg/>
          <w:docGrid w:linePitch="360"/>
        </w:sectPr>
      </w:pPr>
      <w:r>
        <w:t xml:space="preserve"> </w:t>
      </w:r>
      <w:r w:rsidR="008720AA" w:rsidRPr="00051441">
        <w:rPr>
          <w:b w:val="0"/>
          <w:bCs/>
        </w:rPr>
        <w:t xml:space="preserve">backend </w:t>
      </w:r>
    </w:p>
    <w:p w14:paraId="0A027BC6" w14:textId="2293EC05" w:rsidR="00394A6D" w:rsidRDefault="008720AA" w:rsidP="00851716">
      <w:pPr>
        <w:pStyle w:val="ListBullet"/>
        <w:spacing w:after="20"/>
      </w:pPr>
      <w:r>
        <w:t>Python</w:t>
      </w:r>
    </w:p>
    <w:p w14:paraId="038BC833" w14:textId="45991AAB" w:rsidR="008720AA" w:rsidRDefault="008720AA" w:rsidP="00851716">
      <w:pPr>
        <w:pStyle w:val="ListBullet"/>
        <w:spacing w:after="20"/>
      </w:pPr>
      <w:r>
        <w:t>PHP</w:t>
      </w:r>
    </w:p>
    <w:p w14:paraId="1DA0F973" w14:textId="25E3B2BB" w:rsidR="00B967E7" w:rsidRDefault="00B967E7" w:rsidP="00851716">
      <w:pPr>
        <w:pStyle w:val="ListBullet"/>
        <w:spacing w:after="20"/>
      </w:pPr>
      <w:r>
        <w:t>Nodejs</w:t>
      </w:r>
    </w:p>
    <w:p w14:paraId="2B4C673B" w14:textId="0ADCF9E7" w:rsidR="00603B7C" w:rsidRDefault="00603B7C" w:rsidP="00851716">
      <w:pPr>
        <w:pStyle w:val="ListBullet"/>
        <w:spacing w:after="20"/>
      </w:pPr>
      <w:r>
        <w:t>GitHub</w:t>
      </w:r>
    </w:p>
    <w:p w14:paraId="5A6BC1F9" w14:textId="114C4CD0" w:rsidR="006D163B" w:rsidRDefault="006D163B" w:rsidP="006D163B">
      <w:pPr>
        <w:pStyle w:val="ListBullet"/>
        <w:rPr>
          <w:lang w:eastAsia="en-US"/>
        </w:rPr>
      </w:pPr>
      <w:r w:rsidRPr="006D163B">
        <w:rPr>
          <w:lang w:eastAsia="en-US"/>
        </w:rPr>
        <w:t>phpMyAdmin</w:t>
      </w:r>
    </w:p>
    <w:p w14:paraId="59CF0A5E" w14:textId="77777777" w:rsidR="00B967E7" w:rsidRDefault="00B967E7">
      <w:pPr>
        <w:pStyle w:val="Heading2"/>
        <w:sectPr w:rsidR="00B967E7" w:rsidSect="00B967E7">
          <w:type w:val="continuous"/>
          <w:pgSz w:w="12240" w:h="15840"/>
          <w:pgMar w:top="1008" w:right="1008" w:bottom="1152" w:left="1008" w:header="576" w:footer="576" w:gutter="0"/>
          <w:pgNumType w:start="1"/>
          <w:cols w:num="3" w:space="720"/>
          <w:titlePg/>
          <w:docGrid w:linePitch="360"/>
        </w:sectPr>
      </w:pPr>
    </w:p>
    <w:p w14:paraId="1C53087D" w14:textId="6C603B7A" w:rsidR="00394A6D" w:rsidRDefault="00603B7C">
      <w:pPr>
        <w:pStyle w:val="Heading2"/>
      </w:pPr>
      <w:r>
        <w:t xml:space="preserve"> </w:t>
      </w:r>
      <w:r w:rsidR="001F7A6A">
        <w:t>Projects</w:t>
      </w:r>
    </w:p>
    <w:p w14:paraId="27DA14DB" w14:textId="77777777" w:rsidR="00E612BA" w:rsidRDefault="00E612BA" w:rsidP="00B967E7">
      <w:pPr>
        <w:pStyle w:val="ListBullet"/>
        <w:numPr>
          <w:ilvl w:val="0"/>
          <w:numId w:val="0"/>
        </w:numPr>
        <w:sectPr w:rsidR="00E612BA" w:rsidSect="00E612BA">
          <w:type w:val="continuous"/>
          <w:pgSz w:w="12240" w:h="15840"/>
          <w:pgMar w:top="1008" w:right="1008" w:bottom="1152" w:left="1008" w:header="576" w:footer="576" w:gutter="0"/>
          <w:pgNumType w:start="1"/>
          <w:cols w:space="720"/>
          <w:titlePg/>
          <w:docGrid w:linePitch="360"/>
        </w:sectPr>
      </w:pPr>
    </w:p>
    <w:p w14:paraId="1374D04B" w14:textId="38754A4F" w:rsidR="00884379" w:rsidRDefault="001F7A6A" w:rsidP="007024B9">
      <w:pPr>
        <w:pStyle w:val="ListBullet"/>
      </w:pPr>
      <w:r w:rsidRPr="00B51EAE">
        <w:rPr>
          <w:b/>
          <w:bCs/>
        </w:rPr>
        <w:t>Artist Portfolio Site</w:t>
      </w:r>
      <w:r>
        <w:t xml:space="preserve"> - </w:t>
      </w:r>
      <w:hyperlink r:id="rId15" w:history="1">
        <w:r w:rsidRPr="001F7A6A">
          <w:rPr>
            <w:rStyle w:val="Hyperlink"/>
          </w:rPr>
          <w:t>munoza.com/carlos</w:t>
        </w:r>
      </w:hyperlink>
      <w:r w:rsidR="00734C73">
        <w:tab/>
      </w:r>
      <w:r w:rsidR="007024B9" w:rsidRPr="00851716">
        <w:rPr>
          <w:b/>
          <w:bCs/>
        </w:rPr>
        <w:t>Code</w:t>
      </w:r>
      <w:r w:rsidR="007024B9">
        <w:t xml:space="preserve">: </w:t>
      </w:r>
      <w:hyperlink r:id="rId16" w:history="1">
        <w:r w:rsidR="007024B9">
          <w:rPr>
            <w:rStyle w:val="Hyperlink"/>
          </w:rPr>
          <w:t>github.com/alejandro-mun/carlos</w:t>
        </w:r>
      </w:hyperlink>
    </w:p>
    <w:p w14:paraId="49751536" w14:textId="598DE5D3" w:rsidR="001F7A6A" w:rsidRDefault="001F7A6A" w:rsidP="007024B9">
      <w:pPr>
        <w:pStyle w:val="ListBullet"/>
        <w:numPr>
          <w:ilvl w:val="0"/>
          <w:numId w:val="0"/>
        </w:numPr>
        <w:ind w:left="720"/>
      </w:pPr>
      <w:r>
        <w:t>HTML, CSS, JavaScript, PHP, Database</w:t>
      </w:r>
      <w:r w:rsidR="00B51EAE">
        <w:t>, CRUD.</w:t>
      </w:r>
    </w:p>
    <w:p w14:paraId="387967AC" w14:textId="629E7BA2" w:rsidR="00394A6D" w:rsidRDefault="001F7A6A" w:rsidP="007024B9">
      <w:pPr>
        <w:pStyle w:val="ListBullet"/>
      </w:pPr>
      <w:r w:rsidRPr="00B51EAE">
        <w:rPr>
          <w:b/>
          <w:bCs/>
        </w:rPr>
        <w:t>VTasty Recipe App</w:t>
      </w:r>
      <w:r>
        <w:t xml:space="preserve"> - </w:t>
      </w:r>
      <w:hyperlink r:id="rId17" w:history="1">
        <w:r w:rsidRPr="001F7A6A">
          <w:rPr>
            <w:rStyle w:val="Hyperlink"/>
          </w:rPr>
          <w:t>munoza.com/vtasty</w:t>
        </w:r>
      </w:hyperlink>
      <w:r w:rsidR="00734C73">
        <w:tab/>
      </w:r>
      <w:r w:rsidR="00734C73">
        <w:tab/>
      </w:r>
      <w:r w:rsidR="007024B9" w:rsidRPr="00851716">
        <w:rPr>
          <w:b/>
          <w:bCs/>
        </w:rPr>
        <w:t>Code</w:t>
      </w:r>
      <w:r w:rsidR="007024B9">
        <w:t xml:space="preserve">: </w:t>
      </w:r>
      <w:hyperlink r:id="rId18" w:history="1">
        <w:r w:rsidR="007024B9">
          <w:rPr>
            <w:rStyle w:val="Hyperlink"/>
          </w:rPr>
          <w:t>github.com/alejandro-mun/vtasty</w:t>
        </w:r>
      </w:hyperlink>
    </w:p>
    <w:p w14:paraId="1B308FBD" w14:textId="5E7D6D5D" w:rsidR="001F7A6A" w:rsidRDefault="001F7A6A" w:rsidP="007024B9">
      <w:pPr>
        <w:pStyle w:val="ListBullet"/>
        <w:numPr>
          <w:ilvl w:val="0"/>
          <w:numId w:val="0"/>
        </w:numPr>
        <w:ind w:left="720"/>
      </w:pPr>
      <w:r>
        <w:t xml:space="preserve">React, </w:t>
      </w:r>
      <w:r w:rsidR="00B51EAE">
        <w:t xml:space="preserve">JSX, JSON, Data Objects, Functional Components, Props, </w:t>
      </w:r>
      <w:r>
        <w:t>Hooks,</w:t>
      </w:r>
      <w:r w:rsidR="00B51EAE">
        <w:t xml:space="preserve"> Modal.</w:t>
      </w:r>
    </w:p>
    <w:p w14:paraId="06D3326A" w14:textId="0A5E4516" w:rsidR="00884379" w:rsidRDefault="00B51EAE" w:rsidP="007024B9">
      <w:pPr>
        <w:pStyle w:val="ListBullet"/>
      </w:pPr>
      <w:r w:rsidRPr="00B51EAE">
        <w:rPr>
          <w:b/>
          <w:bCs/>
        </w:rPr>
        <w:t>Budget Buddy</w:t>
      </w:r>
      <w:r>
        <w:t xml:space="preserve"> - </w:t>
      </w:r>
      <w:hyperlink r:id="rId19" w:history="1">
        <w:r w:rsidR="00123943">
          <w:rPr>
            <w:rStyle w:val="Hyperlink"/>
          </w:rPr>
          <w:t>munoza.com/budgetbuddy</w:t>
        </w:r>
      </w:hyperlink>
      <w:r w:rsidR="00734C73">
        <w:tab/>
      </w:r>
      <w:r w:rsidR="007024B9" w:rsidRPr="00851716">
        <w:rPr>
          <w:b/>
          <w:bCs/>
        </w:rPr>
        <w:t>Code</w:t>
      </w:r>
      <w:r w:rsidR="007024B9">
        <w:t xml:space="preserve">: </w:t>
      </w:r>
      <w:hyperlink r:id="rId20" w:history="1">
        <w:r w:rsidR="007024B9">
          <w:rPr>
            <w:rStyle w:val="Hyperlink"/>
          </w:rPr>
          <w:t>github.com/alejandro-mun/budget-buddy</w:t>
        </w:r>
      </w:hyperlink>
    </w:p>
    <w:p w14:paraId="3047E9A9" w14:textId="01A5D52C" w:rsidR="00B51EAE" w:rsidRDefault="00B51EAE" w:rsidP="007024B9">
      <w:pPr>
        <w:pStyle w:val="ListBullet"/>
        <w:numPr>
          <w:ilvl w:val="0"/>
          <w:numId w:val="0"/>
        </w:numPr>
        <w:ind w:left="720"/>
      </w:pPr>
      <w:r>
        <w:t>React, JSX, Functional Components, Props, Hooks</w:t>
      </w:r>
      <w:r w:rsidR="004A29F9">
        <w:t>.</w:t>
      </w:r>
    </w:p>
    <w:sdt>
      <w:sdtPr>
        <w:alias w:val="Experience:"/>
        <w:tag w:val="Experience:"/>
        <w:id w:val="1494989950"/>
        <w:placeholder>
          <w:docPart w:val="DCAE012994D34030A99C5431F2107FF4"/>
        </w:placeholder>
        <w:temporary/>
        <w:showingPlcHdr/>
        <w15:appearance w15:val="hidden"/>
      </w:sdtPr>
      <w:sdtEndPr/>
      <w:sdtContent>
        <w:p w14:paraId="51DBCC04" w14:textId="77777777" w:rsidR="00B51EAE" w:rsidRDefault="00B51EAE" w:rsidP="00B51EAE">
          <w:pPr>
            <w:pStyle w:val="Heading1"/>
            <w:spacing w:before="120"/>
          </w:pPr>
          <w:r w:rsidRPr="007024B9">
            <w:rPr>
              <w:u w:val="single"/>
            </w:rPr>
            <w:t>Experience</w:t>
          </w:r>
        </w:p>
      </w:sdtContent>
    </w:sdt>
    <w:p w14:paraId="782E8433" w14:textId="77777777" w:rsidR="00B51EAE" w:rsidRDefault="00B51EAE" w:rsidP="00B51EAE">
      <w:pPr>
        <w:pStyle w:val="Heading2"/>
      </w:pPr>
      <w:r>
        <w:t>accounts receivable associate | burdette beckmann inc | july 2021 - present</w:t>
      </w:r>
    </w:p>
    <w:p w14:paraId="2B92950F" w14:textId="77777777" w:rsidR="00B51EAE" w:rsidRDefault="00B51EAE" w:rsidP="0017482C">
      <w:pPr>
        <w:pStyle w:val="ListBullet"/>
        <w:spacing w:after="0"/>
      </w:pPr>
      <w:r>
        <w:t>Posting commissions checks, analyzing and reconciling reports, communicating with manufacturers to obtain financial statements and collect commissions successfully. Organizing and managing various large brokerage account finances.</w:t>
      </w:r>
    </w:p>
    <w:p w14:paraId="316D3618" w14:textId="77777777" w:rsidR="00B51EAE" w:rsidRDefault="00B51EAE" w:rsidP="0017482C">
      <w:pPr>
        <w:pStyle w:val="Heading2"/>
        <w:spacing w:before="120" w:after="40"/>
      </w:pPr>
      <w:r>
        <w:t>invoicing associate | burdette beckmann inc | july 2019 – july 2021</w:t>
      </w:r>
    </w:p>
    <w:p w14:paraId="745ED77E" w14:textId="6B1FB186" w:rsidR="00B51EAE" w:rsidRDefault="00B51EAE" w:rsidP="0017482C">
      <w:pPr>
        <w:pStyle w:val="ListBullet"/>
        <w:numPr>
          <w:ilvl w:val="0"/>
          <w:numId w:val="19"/>
        </w:numPr>
        <w:spacing w:after="0"/>
        <w:sectPr w:rsidR="00B51EAE" w:rsidSect="0017482C">
          <w:type w:val="continuous"/>
          <w:pgSz w:w="12240" w:h="15840"/>
          <w:pgMar w:top="1008" w:right="1008" w:bottom="180" w:left="1008" w:header="576" w:footer="576" w:gutter="0"/>
          <w:pgNumType w:start="1"/>
          <w:cols w:space="720"/>
          <w:titlePg/>
          <w:docGrid w:linePitch="360"/>
        </w:sectPr>
      </w:pPr>
      <w:r>
        <w:t xml:space="preserve">Invoiced, processed orders, audited financial </w:t>
      </w:r>
      <w:proofErr w:type="gramStart"/>
      <w:r>
        <w:t>reports</w:t>
      </w:r>
      <w:proofErr w:type="gramEnd"/>
      <w:r>
        <w:t xml:space="preserve"> and analyzed EDI data for national food brokerage firm resulting in promotion to accounts receivable. Successfully transitioned paper invoicing process to online, resulting in faster turnaround time</w:t>
      </w:r>
      <w:r w:rsidR="00851716">
        <w:t>.</w:t>
      </w:r>
    </w:p>
    <w:p w14:paraId="09B80D60" w14:textId="77777777" w:rsidR="00B967E7" w:rsidRDefault="00B967E7" w:rsidP="00E612BA">
      <w:pPr>
        <w:pStyle w:val="ListBullet"/>
        <w:numPr>
          <w:ilvl w:val="0"/>
          <w:numId w:val="0"/>
        </w:numPr>
        <w:sectPr w:rsidR="00B967E7" w:rsidSect="00E612BA">
          <w:type w:val="continuous"/>
          <w:pgSz w:w="12240" w:h="15840"/>
          <w:pgMar w:top="1008" w:right="1008" w:bottom="1152" w:left="1008" w:header="576" w:footer="576" w:gutter="0"/>
          <w:pgNumType w:start="1"/>
          <w:cols w:space="720"/>
          <w:titlePg/>
          <w:docGrid w:linePitch="360"/>
        </w:sectPr>
      </w:pPr>
    </w:p>
    <w:p w14:paraId="0239039E" w14:textId="0D56E93D" w:rsidR="00394A6D" w:rsidRDefault="00394A6D" w:rsidP="00E612BA">
      <w:pPr>
        <w:pStyle w:val="ListBullet"/>
        <w:numPr>
          <w:ilvl w:val="0"/>
          <w:numId w:val="0"/>
        </w:numPr>
      </w:pPr>
    </w:p>
    <w:sectPr w:rsidR="00394A6D" w:rsidSect="00E612BA">
      <w:type w:val="continuous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61C54" w14:textId="77777777" w:rsidR="00C50830" w:rsidRDefault="00C50830">
      <w:pPr>
        <w:spacing w:after="0"/>
      </w:pPr>
      <w:r>
        <w:separator/>
      </w:r>
    </w:p>
  </w:endnote>
  <w:endnote w:type="continuationSeparator" w:id="0">
    <w:p w14:paraId="2D862B31" w14:textId="77777777" w:rsidR="00C50830" w:rsidRDefault="00C508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E471FA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87E4C" w14:textId="77777777" w:rsidR="00C50830" w:rsidRDefault="00C50830">
      <w:pPr>
        <w:spacing w:after="0"/>
      </w:pPr>
      <w:r>
        <w:separator/>
      </w:r>
    </w:p>
  </w:footnote>
  <w:footnote w:type="continuationSeparator" w:id="0">
    <w:p w14:paraId="719BAB3A" w14:textId="77777777" w:rsidR="00C50830" w:rsidRDefault="00C5083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AA"/>
    <w:rsid w:val="00051441"/>
    <w:rsid w:val="00084610"/>
    <w:rsid w:val="00121A06"/>
    <w:rsid w:val="00123943"/>
    <w:rsid w:val="0017482C"/>
    <w:rsid w:val="00190B18"/>
    <w:rsid w:val="001F7A6A"/>
    <w:rsid w:val="002300DE"/>
    <w:rsid w:val="002E1BEA"/>
    <w:rsid w:val="00302BA5"/>
    <w:rsid w:val="003101CA"/>
    <w:rsid w:val="00317869"/>
    <w:rsid w:val="00374627"/>
    <w:rsid w:val="00394A6D"/>
    <w:rsid w:val="003F19B9"/>
    <w:rsid w:val="004476A1"/>
    <w:rsid w:val="004A29F9"/>
    <w:rsid w:val="005114E7"/>
    <w:rsid w:val="0054504B"/>
    <w:rsid w:val="005E5E55"/>
    <w:rsid w:val="00603B7C"/>
    <w:rsid w:val="00616068"/>
    <w:rsid w:val="006D163B"/>
    <w:rsid w:val="006E401C"/>
    <w:rsid w:val="007024B9"/>
    <w:rsid w:val="00734C73"/>
    <w:rsid w:val="0077621B"/>
    <w:rsid w:val="007963CE"/>
    <w:rsid w:val="007D00B3"/>
    <w:rsid w:val="00835C32"/>
    <w:rsid w:val="00851716"/>
    <w:rsid w:val="00853203"/>
    <w:rsid w:val="008720AA"/>
    <w:rsid w:val="00884379"/>
    <w:rsid w:val="008916B6"/>
    <w:rsid w:val="008E10EB"/>
    <w:rsid w:val="00904F1D"/>
    <w:rsid w:val="0092740A"/>
    <w:rsid w:val="0097575F"/>
    <w:rsid w:val="009763C8"/>
    <w:rsid w:val="00A8131A"/>
    <w:rsid w:val="00B51EAE"/>
    <w:rsid w:val="00B769EE"/>
    <w:rsid w:val="00B967E7"/>
    <w:rsid w:val="00C50830"/>
    <w:rsid w:val="00C57E43"/>
    <w:rsid w:val="00C72B59"/>
    <w:rsid w:val="00CC75DB"/>
    <w:rsid w:val="00D33143"/>
    <w:rsid w:val="00D56207"/>
    <w:rsid w:val="00D765AF"/>
    <w:rsid w:val="00DA1AD2"/>
    <w:rsid w:val="00DD4208"/>
    <w:rsid w:val="00E612BA"/>
    <w:rsid w:val="00E6594E"/>
    <w:rsid w:val="00EA2B92"/>
    <w:rsid w:val="00F7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2CC12"/>
  <w15:chartTrackingRefBased/>
  <w15:docId w15:val="{7B7B2815-0382-4D4F-BAFC-10403C22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6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linkedin.com/in/almun" TargetMode="External"/><Relationship Id="rId18" Type="http://schemas.openxmlformats.org/officeDocument/2006/relationships/hyperlink" Target="https://github.com/alejandro-mun/vtasty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://github.com/alejandro-mun" TargetMode="External"/><Relationship Id="rId17" Type="http://schemas.openxmlformats.org/officeDocument/2006/relationships/hyperlink" Target="http://munoza.com/vtast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lejandro-mun/carlos" TargetMode="External"/><Relationship Id="rId20" Type="http://schemas.openxmlformats.org/officeDocument/2006/relationships/hyperlink" Target="https://github.com/alejandro-mun/budget-buddy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munoza.com" TargetMode="External"/><Relationship Id="rId5" Type="http://schemas.openxmlformats.org/officeDocument/2006/relationships/styles" Target="styles.xml"/><Relationship Id="rId15" Type="http://schemas.openxmlformats.org/officeDocument/2006/relationships/hyperlink" Target="http://munoza.com/carlos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alejandro@munoza.com" TargetMode="External"/><Relationship Id="rId19" Type="http://schemas.openxmlformats.org/officeDocument/2006/relationships/hyperlink" Target="http://munoza.com/budgetbudd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noa23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B5EE232AAC43FBAE60EECB1BDC2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B72EC-9363-4D0C-A1F3-1C3B949944AF}"/>
      </w:docPartPr>
      <w:docPartBody>
        <w:p w:rsidR="001B179E" w:rsidRDefault="00BB159E">
          <w:pPr>
            <w:pStyle w:val="F0B5EE232AAC43FBAE60EECB1BDC29B8"/>
          </w:pPr>
          <w:r>
            <w:t>Your Name</w:t>
          </w:r>
        </w:p>
      </w:docPartBody>
    </w:docPart>
    <w:docPart>
      <w:docPartPr>
        <w:name w:val="BDC5404D20804829AFA14C75156A0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62FAE-7967-42B7-A239-0D56D8824789}"/>
      </w:docPartPr>
      <w:docPartBody>
        <w:p w:rsidR="001B179E" w:rsidRDefault="00BB159E">
          <w:pPr>
            <w:pStyle w:val="BDC5404D20804829AFA14C75156A0D63"/>
          </w:pPr>
          <w:r>
            <w:t>Education</w:t>
          </w:r>
        </w:p>
      </w:docPartBody>
    </w:docPart>
    <w:docPart>
      <w:docPartPr>
        <w:name w:val="C44FA9F306AF4419B6590B35CBEAD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B4744-1E31-443F-BC61-6EAA0DCA095D}"/>
      </w:docPartPr>
      <w:docPartBody>
        <w:p w:rsidR="001B179E" w:rsidRDefault="00BB159E">
          <w:pPr>
            <w:pStyle w:val="C44FA9F306AF4419B6590B35CBEADDA0"/>
          </w:pPr>
          <w:r>
            <w:t>Major</w:t>
          </w:r>
        </w:p>
      </w:docPartBody>
    </w:docPart>
    <w:docPart>
      <w:docPartPr>
        <w:name w:val="1D76B2E1C1374E07B378871685E5A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785C3-ECDE-4F42-B44D-28F97FFF8027}"/>
      </w:docPartPr>
      <w:docPartBody>
        <w:p w:rsidR="001B179E" w:rsidRDefault="00BB159E">
          <w:pPr>
            <w:pStyle w:val="1D76B2E1C1374E07B378871685E5A966"/>
          </w:pPr>
          <w:r>
            <w:t>Skills &amp; Abilities</w:t>
          </w:r>
        </w:p>
      </w:docPartBody>
    </w:docPart>
    <w:docPart>
      <w:docPartPr>
        <w:name w:val="DCAE012994D34030A99C5431F2107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FF63B-C3E3-45A5-96FA-B8353EDE5241}"/>
      </w:docPartPr>
      <w:docPartBody>
        <w:p w:rsidR="001B179E" w:rsidRDefault="00BB159E" w:rsidP="00BB159E">
          <w:pPr>
            <w:pStyle w:val="DCAE012994D34030A99C5431F2107FF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9E"/>
    <w:rsid w:val="001B179E"/>
    <w:rsid w:val="00334F0E"/>
    <w:rsid w:val="003444F4"/>
    <w:rsid w:val="00634771"/>
    <w:rsid w:val="00BB159E"/>
    <w:rsid w:val="00BB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B5EE232AAC43FBAE60EECB1BDC29B8">
    <w:name w:val="F0B5EE232AAC43FBAE60EECB1BDC29B8"/>
  </w:style>
  <w:style w:type="paragraph" w:customStyle="1" w:styleId="BDC5404D20804829AFA14C75156A0D63">
    <w:name w:val="BDC5404D20804829AFA14C75156A0D63"/>
  </w:style>
  <w:style w:type="paragraph" w:customStyle="1" w:styleId="C44FA9F306AF4419B6590B35CBEADDA0">
    <w:name w:val="C44FA9F306AF4419B6590B35CBEADDA0"/>
  </w:style>
  <w:style w:type="paragraph" w:customStyle="1" w:styleId="1D76B2E1C1374E07B378871685E5A966">
    <w:name w:val="1D76B2E1C1374E07B378871685E5A966"/>
  </w:style>
  <w:style w:type="paragraph" w:customStyle="1" w:styleId="DCAE012994D34030A99C5431F2107FF4">
    <w:name w:val="DCAE012994D34030A99C5431F2107FF4"/>
    <w:rsid w:val="00BB15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D4295CDB4F5945830E110A826AEF47" ma:contentTypeVersion="10" ma:contentTypeDescription="Create a new document." ma:contentTypeScope="" ma:versionID="03d7fff675c8726762ff0152babf68a9">
  <xsd:schema xmlns:xsd="http://www.w3.org/2001/XMLSchema" xmlns:xs="http://www.w3.org/2001/XMLSchema" xmlns:p="http://schemas.microsoft.com/office/2006/metadata/properties" xmlns:ns3="c0bacd45-6d0e-4ae1-98ec-7a03384cbbb4" targetNamespace="http://schemas.microsoft.com/office/2006/metadata/properties" ma:root="true" ma:fieldsID="4689df5575bb19ad8039cbac4a492bd7" ns3:_="">
    <xsd:import namespace="c0bacd45-6d0e-4ae1-98ec-7a03384cbb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acd45-6d0e-4ae1-98ec-7a03384cb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94FF5D-CC9B-40E7-98BF-36AE11236B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A1EB07-B0D4-40E6-B846-99E3BD4C8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bacd45-6d0e-4ae1-98ec-7a03384cbb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D3594D-3681-41CA-A1EC-19EBB4A39F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0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 Munoz</dc:creator>
  <cp:keywords/>
  <dc:description>Alejandro Munoz</dc:description>
  <cp:lastModifiedBy>Alejandro Munoz</cp:lastModifiedBy>
  <cp:revision>2</cp:revision>
  <cp:lastPrinted>2022-01-25T12:00:00Z</cp:lastPrinted>
  <dcterms:created xsi:type="dcterms:W3CDTF">2022-01-25T12:00:00Z</dcterms:created>
  <dcterms:modified xsi:type="dcterms:W3CDTF">2022-01-25T12:00:00Z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0x010100A6D4295CDB4F5945830E110A826AEF47</vt:lpwstr>
  </property>
</Properties>
</file>